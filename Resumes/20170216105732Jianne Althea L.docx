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F00563" w:rsidP="00141A4C">
      <w:pPr>
        <w:pStyle w:val="Title"/>
      </w:pPr>
      <w:r>
        <w:t>Jianne Althea L. Germudo</w:t>
      </w:r>
    </w:p>
    <w:p w:rsidR="00F00563" w:rsidRDefault="00F00563" w:rsidP="00141A4C">
      <w:hyperlink r:id="rId8" w:history="1">
        <w:r w:rsidRPr="00363A57">
          <w:rPr>
            <w:rStyle w:val="Hyperlink"/>
          </w:rPr>
          <w:t>jagermudo@gmail.com</w:t>
        </w:r>
      </w:hyperlink>
      <w:r>
        <w:t>, 09066890030</w:t>
      </w:r>
    </w:p>
    <w:p w:rsidR="006270A9" w:rsidRDefault="00F00563" w:rsidP="00141A4C">
      <w:pPr>
        <w:pStyle w:val="Heading1"/>
      </w:pPr>
      <w:r>
        <w:t>Professional Summary</w:t>
      </w:r>
    </w:p>
    <w:p w:rsidR="00F00563" w:rsidRPr="00F00563" w:rsidRDefault="00F00563" w:rsidP="00F00563">
      <w:pPr>
        <w:pStyle w:val="ListBullet"/>
      </w:pPr>
      <w:r>
        <w:tab/>
        <w:t xml:space="preserve">I am a hardworking person, Multi-task Oriented, with focus when it comes to work. </w:t>
      </w:r>
      <w:r w:rsidRPr="00F00563">
        <w:t>I'm flexible and knows how to deal with different kinds of personalities. I am very good in following instructions and willing to be trained.</w:t>
      </w:r>
      <w:r>
        <w:t xml:space="preserve"> </w:t>
      </w:r>
      <w:r w:rsidRPr="00F00563">
        <w:t>I am a person with varied interests in life. I love helping those who are in need.</w:t>
      </w:r>
    </w:p>
    <w:bookmarkStart w:id="0" w:name="_GoBack" w:displacedByCustomXml="next"/>
    <w:sdt>
      <w:sdtPr>
        <w:alias w:val="Education:"/>
        <w:tag w:val="Education:"/>
        <w:id w:val="807127995"/>
        <w:placeholder>
          <w:docPart w:val="BA27244B46FE4BE79C97A33223BDFE3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bookmarkEnd w:id="0"/>
    <w:p w:rsidR="006270A9" w:rsidRDefault="00F00563" w:rsidP="001B29CF">
      <w:pPr>
        <w:pStyle w:val="ListBullet"/>
      </w:pPr>
      <w:r>
        <w:t>Bachelor of Science: Mass Communication, 2015</w:t>
      </w:r>
    </w:p>
    <w:p w:rsidR="00F00563" w:rsidRDefault="00F00563" w:rsidP="006757DD">
      <w:pPr>
        <w:pStyle w:val="ListBullet"/>
      </w:pPr>
      <w:r>
        <w:t xml:space="preserve">Silliman University – </w:t>
      </w:r>
      <w:proofErr w:type="spellStart"/>
      <w:r>
        <w:t>Dumaguete</w:t>
      </w:r>
      <w:proofErr w:type="spellEnd"/>
      <w:r>
        <w:t xml:space="preserve"> City, Negros Oriental, Philippines</w:t>
      </w:r>
    </w:p>
    <w:sdt>
      <w:sdtPr>
        <w:alias w:val="Skills &amp; Abilities:"/>
        <w:tag w:val="Skills &amp; Abilities:"/>
        <w:id w:val="458624136"/>
        <w:placeholder>
          <w:docPart w:val="7E5F25FC2FB248B8BA59EDA218FAC04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757DD" w:rsidRDefault="006757DD" w:rsidP="006757DD">
      <w:pPr>
        <w:pStyle w:val="ListBullet"/>
      </w:pPr>
      <w:r>
        <w:t xml:space="preserve">Data collection                                 </w:t>
      </w:r>
    </w:p>
    <w:p w:rsidR="006757DD" w:rsidRDefault="006757DD" w:rsidP="006757DD">
      <w:pPr>
        <w:pStyle w:val="ListBullet"/>
      </w:pPr>
      <w:r>
        <w:t>Documentation</w:t>
      </w:r>
    </w:p>
    <w:p w:rsidR="006757DD" w:rsidRDefault="006757DD" w:rsidP="006757DD">
      <w:pPr>
        <w:pStyle w:val="ListBullet"/>
      </w:pPr>
      <w:r>
        <w:t>Internet research</w:t>
      </w:r>
    </w:p>
    <w:p w:rsidR="006757DD" w:rsidRDefault="006757DD" w:rsidP="006757DD">
      <w:pPr>
        <w:pStyle w:val="ListBullet"/>
      </w:pPr>
      <w:r>
        <w:t>Typing</w:t>
      </w:r>
    </w:p>
    <w:p w:rsidR="006757DD" w:rsidRDefault="006757DD" w:rsidP="006757DD">
      <w:pPr>
        <w:pStyle w:val="ListBullet"/>
      </w:pPr>
      <w:r>
        <w:t xml:space="preserve">Multi-task Management </w:t>
      </w:r>
    </w:p>
    <w:p w:rsidR="006757DD" w:rsidRDefault="006757DD" w:rsidP="006757DD">
      <w:pPr>
        <w:pStyle w:val="ListBullet"/>
      </w:pPr>
      <w:r>
        <w:t>Customer service</w:t>
      </w:r>
    </w:p>
    <w:p w:rsidR="006757DD" w:rsidRDefault="006757DD" w:rsidP="006757DD">
      <w:pPr>
        <w:pStyle w:val="ListBullet"/>
      </w:pPr>
      <w:r>
        <w:t>Letters and memos</w:t>
      </w:r>
    </w:p>
    <w:p w:rsidR="006757DD" w:rsidRDefault="006757DD" w:rsidP="006757DD">
      <w:pPr>
        <w:pStyle w:val="ListBullet"/>
      </w:pPr>
      <w:r>
        <w:t>Report transcription</w:t>
      </w:r>
    </w:p>
    <w:p w:rsidR="006757DD" w:rsidRDefault="006757DD" w:rsidP="006757DD">
      <w:pPr>
        <w:pStyle w:val="ListBullet"/>
      </w:pPr>
      <w:r>
        <w:t xml:space="preserve">Spreadsheets </w:t>
      </w:r>
    </w:p>
    <w:p w:rsidR="006757DD" w:rsidRDefault="006757DD" w:rsidP="006757DD">
      <w:pPr>
        <w:pStyle w:val="ListBullet"/>
        <w:numPr>
          <w:ilvl w:val="0"/>
          <w:numId w:val="0"/>
        </w:numPr>
        <w:ind w:left="216"/>
        <w:jc w:val="right"/>
      </w:pPr>
    </w:p>
    <w:sdt>
      <w:sdtPr>
        <w:alias w:val="Experience:"/>
        <w:tag w:val="Experience:"/>
        <w:id w:val="171684534"/>
        <w:placeholder>
          <w:docPart w:val="5DD3F2319B8A441092CDE5D6DE06090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6757DD">
      <w:pPr>
        <w:pStyle w:val="Heading2"/>
      </w:pPr>
      <w:r>
        <w:t>CSR</w:t>
      </w:r>
      <w:r w:rsidR="009D5933">
        <w:t> | </w:t>
      </w:r>
      <w:r>
        <w:t>Convergy’s</w:t>
      </w:r>
      <w:r w:rsidR="009D5933">
        <w:t> | </w:t>
      </w:r>
    </w:p>
    <w:p w:rsidR="006270A9" w:rsidRDefault="006757DD">
      <w:pPr>
        <w:pStyle w:val="ListBullet"/>
      </w:pPr>
      <w:r>
        <w:t>Sprint account</w:t>
      </w:r>
    </w:p>
    <w:p w:rsidR="006270A9" w:rsidRDefault="006757DD">
      <w:pPr>
        <w:pStyle w:val="Heading2"/>
      </w:pPr>
      <w:r>
        <w:t>Billing </w:t>
      </w:r>
    </w:p>
    <w:p w:rsidR="001B29CF" w:rsidRPr="001B29CF" w:rsidRDefault="006757DD" w:rsidP="001B29CF">
      <w:pPr>
        <w:pStyle w:val="ListBullet"/>
      </w:pPr>
      <w:r>
        <w:t>Checking and adjusting claims.</w:t>
      </w:r>
    </w:p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CDB" w:rsidRDefault="00235CDB">
      <w:pPr>
        <w:spacing w:after="0"/>
      </w:pPr>
      <w:r>
        <w:separator/>
      </w:r>
    </w:p>
  </w:endnote>
  <w:endnote w:type="continuationSeparator" w:id="0">
    <w:p w:rsidR="00235CDB" w:rsidRDefault="00235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005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CDB" w:rsidRDefault="00235CDB">
      <w:pPr>
        <w:spacing w:after="0"/>
      </w:pPr>
      <w:r>
        <w:separator/>
      </w:r>
    </w:p>
  </w:footnote>
  <w:footnote w:type="continuationSeparator" w:id="0">
    <w:p w:rsidR="00235CDB" w:rsidRDefault="00235C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0265999"/>
    <w:multiLevelType w:val="hybridMultilevel"/>
    <w:tmpl w:val="114837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21051A3"/>
    <w:multiLevelType w:val="hybridMultilevel"/>
    <w:tmpl w:val="2504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77693952"/>
    <w:multiLevelType w:val="hybridMultilevel"/>
    <w:tmpl w:val="6CA8F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1"/>
  </w:num>
  <w:num w:numId="20">
    <w:abstractNumId w:val="17"/>
  </w:num>
  <w:num w:numId="21">
    <w:abstractNumId w:val="11"/>
  </w:num>
  <w:num w:numId="22">
    <w:abstractNumId w:val="14"/>
  </w:num>
  <w:num w:numId="23">
    <w:abstractNumId w:val="20"/>
  </w:num>
  <w:num w:numId="24">
    <w:abstractNumId w:val="19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63"/>
    <w:rsid w:val="000A4F59"/>
    <w:rsid w:val="00141A4C"/>
    <w:rsid w:val="001B29CF"/>
    <w:rsid w:val="00235CDB"/>
    <w:rsid w:val="0028220F"/>
    <w:rsid w:val="00356C14"/>
    <w:rsid w:val="00617B26"/>
    <w:rsid w:val="006270A9"/>
    <w:rsid w:val="006757DD"/>
    <w:rsid w:val="00675956"/>
    <w:rsid w:val="00681034"/>
    <w:rsid w:val="00816216"/>
    <w:rsid w:val="0087734B"/>
    <w:rsid w:val="009D5933"/>
    <w:rsid w:val="00BD768D"/>
    <w:rsid w:val="00C61F8E"/>
    <w:rsid w:val="00E83E4B"/>
    <w:rsid w:val="00F0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D241E5-655D-4857-BA35-A82FD73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67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ermu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Kan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27244B46FE4BE79C97A33223BDF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F96E-C5EB-4B50-92C3-8CA41FD65FC1}"/>
      </w:docPartPr>
      <w:docPartBody>
        <w:p w:rsidR="00000000" w:rsidRDefault="00062899">
          <w:pPr>
            <w:pStyle w:val="BA27244B46FE4BE79C97A33223BDFE3C"/>
          </w:pPr>
          <w:r>
            <w:t>Education</w:t>
          </w:r>
        </w:p>
      </w:docPartBody>
    </w:docPart>
    <w:docPart>
      <w:docPartPr>
        <w:name w:val="7E5F25FC2FB248B8BA59EDA218FA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77D8-3816-468A-AC93-6751D9E9654E}"/>
      </w:docPartPr>
      <w:docPartBody>
        <w:p w:rsidR="00000000" w:rsidRDefault="00062899">
          <w:pPr>
            <w:pStyle w:val="7E5F25FC2FB248B8BA59EDA218FAC048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5DD3F2319B8A441092CDE5D6DE060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10D64-80C9-4B9B-ADC9-4BBFA1124A8F}"/>
      </w:docPartPr>
      <w:docPartBody>
        <w:p w:rsidR="00000000" w:rsidRDefault="00062899">
          <w:pPr>
            <w:pStyle w:val="5DD3F2319B8A441092CDE5D6DE06090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99"/>
    <w:rsid w:val="000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90C1067994D3BB8229B215ECA9CB4">
    <w:name w:val="55190C1067994D3BB8229B215ECA9CB4"/>
  </w:style>
  <w:style w:type="paragraph" w:customStyle="1" w:styleId="AE98293727CC4850B89000B2A55CFF2E">
    <w:name w:val="AE98293727CC4850B89000B2A55CFF2E"/>
  </w:style>
  <w:style w:type="paragraph" w:customStyle="1" w:styleId="11FBA5CD56CD4EA9A39BBAE5DD987D8F">
    <w:name w:val="11FBA5CD56CD4EA9A39BBAE5DD987D8F"/>
  </w:style>
  <w:style w:type="paragraph" w:customStyle="1" w:styleId="48FECE1A90C84212894AB17DDF612063">
    <w:name w:val="48FECE1A90C84212894AB17DDF612063"/>
  </w:style>
  <w:style w:type="paragraph" w:customStyle="1" w:styleId="CF8C598E024945AEBD174D8A628C0C20">
    <w:name w:val="CF8C598E024945AEBD174D8A628C0C20"/>
  </w:style>
  <w:style w:type="paragraph" w:customStyle="1" w:styleId="138F4DE863E5487D9575A777EA45E2A3">
    <w:name w:val="138F4DE863E5487D9575A777EA45E2A3"/>
  </w:style>
  <w:style w:type="paragraph" w:customStyle="1" w:styleId="BA27244B46FE4BE79C97A33223BDFE3C">
    <w:name w:val="BA27244B46FE4BE79C97A33223BDFE3C"/>
  </w:style>
  <w:style w:type="paragraph" w:customStyle="1" w:styleId="A78A3B483E4A4F4FBFCC68F1F77899E6">
    <w:name w:val="A78A3B483E4A4F4FBFCC68F1F77899E6"/>
  </w:style>
  <w:style w:type="paragraph" w:customStyle="1" w:styleId="7D4E4742FB2C4638A4A70900DD2678C3">
    <w:name w:val="7D4E4742FB2C4638A4A70900DD2678C3"/>
  </w:style>
  <w:style w:type="paragraph" w:customStyle="1" w:styleId="E2F3CDCCE44F4EA49D63B9EC5854B3A6">
    <w:name w:val="E2F3CDCCE44F4EA49D63B9EC5854B3A6"/>
  </w:style>
  <w:style w:type="paragraph" w:customStyle="1" w:styleId="F4A7A7ECE25540FBB2399ED2FB1112A4">
    <w:name w:val="F4A7A7ECE25540FBB2399ED2FB1112A4"/>
  </w:style>
  <w:style w:type="paragraph" w:customStyle="1" w:styleId="9C43593C78304F6C889A8CC71C0D6F12">
    <w:name w:val="9C43593C78304F6C889A8CC71C0D6F12"/>
  </w:style>
  <w:style w:type="paragraph" w:customStyle="1" w:styleId="8AB99A7991F0454D9208FE8957DE20B3">
    <w:name w:val="8AB99A7991F0454D9208FE8957DE20B3"/>
  </w:style>
  <w:style w:type="paragraph" w:customStyle="1" w:styleId="47FB65431C4E4ECB9F25AD842A81EE63">
    <w:name w:val="47FB65431C4E4ECB9F25AD842A81EE63"/>
  </w:style>
  <w:style w:type="paragraph" w:customStyle="1" w:styleId="3797DC63942341C4915D60AAD013FBB9">
    <w:name w:val="3797DC63942341C4915D60AAD013FBB9"/>
  </w:style>
  <w:style w:type="paragraph" w:customStyle="1" w:styleId="7E5F25FC2FB248B8BA59EDA218FAC048">
    <w:name w:val="7E5F25FC2FB248B8BA59EDA218FAC048"/>
  </w:style>
  <w:style w:type="paragraph" w:customStyle="1" w:styleId="5E89FDC604F24139827978E6B92999FD">
    <w:name w:val="5E89FDC604F24139827978E6B92999FD"/>
  </w:style>
  <w:style w:type="paragraph" w:customStyle="1" w:styleId="58A3DDEB3D864905B8220242DAAEFF85">
    <w:name w:val="58A3DDEB3D864905B8220242DAAEFF85"/>
  </w:style>
  <w:style w:type="paragraph" w:customStyle="1" w:styleId="2AB777DD6DAB46478CB99BA91E502260">
    <w:name w:val="2AB777DD6DAB46478CB99BA91E502260"/>
  </w:style>
  <w:style w:type="paragraph" w:customStyle="1" w:styleId="D155425022D74B6CB0AEFDBEC93D4BE6">
    <w:name w:val="D155425022D74B6CB0AEFDBEC93D4BE6"/>
  </w:style>
  <w:style w:type="paragraph" w:customStyle="1" w:styleId="2A2C3B5416A84BCAA837D2EF4D1E7FFB">
    <w:name w:val="2A2C3B5416A84BCAA837D2EF4D1E7FFB"/>
  </w:style>
  <w:style w:type="paragraph" w:customStyle="1" w:styleId="FBEA0DA0FE9844F9944852F19A4F0510">
    <w:name w:val="FBEA0DA0FE9844F9944852F19A4F0510"/>
  </w:style>
  <w:style w:type="paragraph" w:customStyle="1" w:styleId="95DFEF6EBD4A46CDBB7E16E1A96988B2">
    <w:name w:val="95DFEF6EBD4A46CDBB7E16E1A96988B2"/>
  </w:style>
  <w:style w:type="paragraph" w:customStyle="1" w:styleId="5D7ABEBF32824807BBBF312F69DA5EB3">
    <w:name w:val="5D7ABEBF32824807BBBF312F69DA5EB3"/>
  </w:style>
  <w:style w:type="paragraph" w:customStyle="1" w:styleId="5DD3F2319B8A441092CDE5D6DE060900">
    <w:name w:val="5DD3F2319B8A441092CDE5D6DE060900"/>
  </w:style>
  <w:style w:type="paragraph" w:customStyle="1" w:styleId="688DEF8186D84E1191348692C4E17384">
    <w:name w:val="688DEF8186D84E1191348692C4E17384"/>
  </w:style>
  <w:style w:type="paragraph" w:customStyle="1" w:styleId="9C5B74E95625485585B07A1E0C9472E1">
    <w:name w:val="9C5B74E95625485585B07A1E0C9472E1"/>
  </w:style>
  <w:style w:type="paragraph" w:customStyle="1" w:styleId="B41B1DA5B3864910BFC702E648F76CCE">
    <w:name w:val="B41B1DA5B3864910BFC702E648F76CCE"/>
  </w:style>
  <w:style w:type="paragraph" w:customStyle="1" w:styleId="136C40B750CE41DF955E0A02AEA92949">
    <w:name w:val="136C40B750CE41DF955E0A02AEA92949"/>
  </w:style>
  <w:style w:type="paragraph" w:customStyle="1" w:styleId="363DAB34E8014CA092162B0B9C049C63">
    <w:name w:val="363DAB34E8014CA092162B0B9C049C63"/>
  </w:style>
  <w:style w:type="paragraph" w:customStyle="1" w:styleId="2E6970910C434F8C83DAEC339FE0BC93">
    <w:name w:val="2E6970910C434F8C83DAEC339FE0BC93"/>
  </w:style>
  <w:style w:type="paragraph" w:customStyle="1" w:styleId="1B2A66B2BB3B462BAC1A85CEB7B81DD0">
    <w:name w:val="1B2A66B2BB3B462BAC1A85CEB7B81DD0"/>
  </w:style>
  <w:style w:type="paragraph" w:customStyle="1" w:styleId="7B08600ED3C34909AAF9486C76EB4E20">
    <w:name w:val="7B08600ED3C34909AAF9486C76EB4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6285E-0AB5-4D20-918F-477A5766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LordKane</dc:creator>
  <cp:keywords/>
  <cp:lastModifiedBy>jianne althea germudo</cp:lastModifiedBy>
  <cp:revision>1</cp:revision>
  <dcterms:created xsi:type="dcterms:W3CDTF">2017-02-16T00:53:00Z</dcterms:created>
  <dcterms:modified xsi:type="dcterms:W3CDTF">2017-02-16T01:19:00Z</dcterms:modified>
  <cp:version/>
</cp:coreProperties>
</file>